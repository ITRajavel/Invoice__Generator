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PRIYAJ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6478345678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828"/>
        <w:gridCol w:w="6077"/>
        <w:gridCol w:w="2173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